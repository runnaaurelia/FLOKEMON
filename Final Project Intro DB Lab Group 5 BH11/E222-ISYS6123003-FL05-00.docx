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AFBE758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7AD7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70D7986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EA28A03" wp14:editId="6C957D9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DAE791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3F37" w14:textId="7FA976F3" w:rsidR="00E630A4" w:rsidRPr="00944182" w:rsidRDefault="00E630A4" w:rsidP="00E630A4">
            <w:pPr>
              <w:rPr>
                <w:rFonts w:ascii="Arial Narrow" w:hAnsi="Arial Narrow" w:cs="Tahoma"/>
                <w:sz w:val="36"/>
              </w:rPr>
            </w:pPr>
            <w:r w:rsidRPr="00944182">
              <w:rPr>
                <w:rFonts w:ascii="Arial Narrow" w:hAnsi="Arial Narrow" w:cs="Tahoma"/>
                <w:sz w:val="36"/>
              </w:rPr>
              <w:t>ISYS6084 | ISYS6123 | ISYS6123003 | ISYS6169 | ISYS6169001</w:t>
            </w:r>
          </w:p>
          <w:p w14:paraId="4DD579B9" w14:textId="7017FC3E" w:rsidR="00235C36" w:rsidRPr="00876A58" w:rsidRDefault="00E630A4" w:rsidP="00E630A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4182">
              <w:rPr>
                <w:rFonts w:ascii="Arial Narrow" w:hAnsi="Arial Narrow" w:cs="Tahoma"/>
                <w:sz w:val="36"/>
              </w:rPr>
              <w:t>Database | Introduction to Database Systems |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AB8F8B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F723544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975D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839830" w14:textId="6AC55D9C" w:rsidR="000732DF" w:rsidRPr="0036420F" w:rsidRDefault="00E80BC2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80BC2">
              <w:rPr>
                <w:rFonts w:ascii="Arial" w:hAnsi="Arial" w:cs="Arial"/>
                <w:b/>
                <w:sz w:val="20"/>
              </w:rPr>
              <w:t>E222-ISYS6123003-FL05-00</w:t>
            </w:r>
          </w:p>
        </w:tc>
      </w:tr>
      <w:tr w:rsidR="00E0375C" w:rsidRPr="00876A58" w14:paraId="06BE6E3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7244A5" w14:textId="56071B30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30A4">
              <w:rPr>
                <w:rFonts w:ascii="Arial" w:hAnsi="Arial" w:cs="Arial"/>
                <w:i/>
                <w:sz w:val="18"/>
                <w:szCs w:val="18"/>
                <w:lang w:val="en-GB"/>
              </w:rPr>
              <w:t>Even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30A4">
              <w:rPr>
                <w:rFonts w:ascii="Arial" w:hAnsi="Arial" w:cs="Arial"/>
                <w:i/>
                <w:sz w:val="18"/>
                <w:szCs w:val="18"/>
                <w:lang w:val="en-ID"/>
              </w:rPr>
              <w:t>2021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E630A4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C07112" w14:textId="59DDEEF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</w:t>
            </w:r>
            <w:r w:rsidR="00E630A4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52973A67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0F8404F" w14:textId="77777777" w:rsidR="00E80BC2" w:rsidRDefault="00E80BC2" w:rsidP="00E80BC2">
      <w:pPr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5EC8073D" w14:textId="77777777" w:rsidR="00E80BC2" w:rsidRDefault="00E80BC2" w:rsidP="00E80BC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3ACAA89F" w14:textId="77777777" w:rsidR="00E80BC2" w:rsidRDefault="00E80BC2" w:rsidP="00E80BC2">
      <w:pPr>
        <w:numPr>
          <w:ilvl w:val="2"/>
          <w:numId w:val="2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0BB3A01A" w14:textId="77777777" w:rsidR="00E80BC2" w:rsidRDefault="00E80BC2" w:rsidP="00E80BC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0511ABBD" w14:textId="77777777" w:rsidR="00E80BC2" w:rsidRDefault="00E80BC2" w:rsidP="00E80BC2">
      <w:pPr>
        <w:numPr>
          <w:ilvl w:val="2"/>
          <w:numId w:val="27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11F61E2C" w14:textId="77777777" w:rsidR="00E80BC2" w:rsidRDefault="00E80BC2" w:rsidP="00E80BC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29F02D6A" w14:textId="77777777" w:rsidR="00E80BC2" w:rsidRDefault="00E80BC2" w:rsidP="00E80BC2">
      <w:pPr>
        <w:numPr>
          <w:ilvl w:val="2"/>
          <w:numId w:val="2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7E0B1485" w14:textId="77777777" w:rsidR="00E80BC2" w:rsidRDefault="00E80BC2" w:rsidP="00E80BC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A1F2A6E" w14:textId="77777777" w:rsidR="00E80BC2" w:rsidRDefault="00E80BC2" w:rsidP="00E80BC2">
      <w:pPr>
        <w:numPr>
          <w:ilvl w:val="2"/>
          <w:numId w:val="2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68AB7807" w14:textId="77777777" w:rsidR="00E80BC2" w:rsidRDefault="00E80BC2" w:rsidP="00E80BC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5289BFB" w14:textId="77777777" w:rsidR="00E80BC2" w:rsidRDefault="00E80BC2" w:rsidP="00E80BC2">
      <w:pPr>
        <w:numPr>
          <w:ilvl w:val="2"/>
          <w:numId w:val="2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1F4B430" w14:textId="77777777" w:rsidR="00E80BC2" w:rsidRDefault="00E80BC2" w:rsidP="00E80BC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3B184A2" w14:textId="77777777" w:rsidR="00E80BC2" w:rsidRDefault="00E80BC2" w:rsidP="00E80BC2">
      <w:pPr>
        <w:numPr>
          <w:ilvl w:val="2"/>
          <w:numId w:val="27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C3A039C" w14:textId="77777777" w:rsidR="00E80BC2" w:rsidRDefault="00E80BC2" w:rsidP="00E80BC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8A93976" w14:textId="77777777" w:rsidR="00E80BC2" w:rsidRDefault="00E80BC2" w:rsidP="00E80BC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F0E29C7" w14:textId="77777777" w:rsidR="00E80BC2" w:rsidRDefault="00E80BC2" w:rsidP="00E80BC2">
      <w:pPr>
        <w:numPr>
          <w:ilvl w:val="0"/>
          <w:numId w:val="26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4D657CD3" w14:textId="77777777" w:rsidR="00E80BC2" w:rsidRDefault="00E80BC2" w:rsidP="00E80BC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9729A12" w14:textId="77777777" w:rsidR="00E80BC2" w:rsidRDefault="00E80BC2" w:rsidP="00E80BC2">
      <w:pPr>
        <w:spacing w:line="360" w:lineRule="auto"/>
        <w:ind w:left="360" w:hanging="360"/>
      </w:pPr>
    </w:p>
    <w:p w14:paraId="4C8D8233" w14:textId="77777777" w:rsidR="00E80BC2" w:rsidRDefault="00E80BC2" w:rsidP="00E80BC2">
      <w:pPr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BC8BA50" w14:textId="77777777" w:rsidR="00E80BC2" w:rsidRDefault="00E80BC2" w:rsidP="00E80BC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EA07C76" w14:textId="77777777" w:rsidR="00E80BC2" w:rsidRDefault="00E80BC2" w:rsidP="00E80BC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DD375D6" w14:textId="77777777" w:rsidR="00E80BC2" w:rsidRDefault="00E80BC2" w:rsidP="00E80BC2">
      <w:pPr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745C6AB5" w14:textId="77777777" w:rsidR="00E80BC2" w:rsidRDefault="00E80BC2" w:rsidP="00E80BC2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8768509" w14:textId="77777777" w:rsidR="00E80BC2" w:rsidRDefault="00E80BC2" w:rsidP="00E80BC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5DA77AC" w14:textId="77777777" w:rsidR="00E80BC2" w:rsidRDefault="00E80BC2" w:rsidP="00E80BC2">
      <w:pPr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792DCD4F" w14:textId="77777777" w:rsidR="00E80BC2" w:rsidRDefault="00E80BC2" w:rsidP="00E80BC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E80BC2" w14:paraId="6E2ACF6E" w14:textId="77777777" w:rsidTr="00CB1C8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A4901" w14:textId="77777777" w:rsidR="00E80BC2" w:rsidRDefault="00E80BC2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0A3FAE91" w14:textId="77777777" w:rsidR="00E80BC2" w:rsidRDefault="00E80BC2" w:rsidP="00CB1C8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8A640" w14:textId="77777777" w:rsidR="00E80BC2" w:rsidRDefault="00E80BC2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74AEBA37" w14:textId="77777777" w:rsidR="00E80BC2" w:rsidRDefault="00E80BC2" w:rsidP="00CB1C8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80BC2" w14:paraId="07B32C55" w14:textId="77777777" w:rsidTr="00CB1C8F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AE1C" w14:textId="77777777" w:rsidR="00E80BC2" w:rsidRDefault="00E80BC2" w:rsidP="00CB1C8F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71D0" w14:textId="77777777" w:rsidR="00E80BC2" w:rsidRDefault="00E80BC2" w:rsidP="00CB1C8F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7FB85E57" w14:textId="77777777" w:rsidR="00E80BC2" w:rsidRDefault="00E80BC2" w:rsidP="00E80BC2">
      <w:pPr>
        <w:spacing w:after="200" w:line="276" w:lineRule="auto"/>
        <w:rPr>
          <w:lang w:val="id-ID"/>
        </w:rPr>
      </w:pPr>
    </w:p>
    <w:p w14:paraId="5F0828EA" w14:textId="77777777" w:rsidR="00E80BC2" w:rsidRDefault="00E80BC2" w:rsidP="00E80BC2">
      <w:pPr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571675D8" w14:textId="77777777" w:rsidR="00E80BC2" w:rsidRDefault="00E80BC2" w:rsidP="00E80BC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E80BC2" w14:paraId="6C1E89F2" w14:textId="77777777" w:rsidTr="00CB1C8F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3BB55" w14:textId="77777777" w:rsidR="00E80BC2" w:rsidRDefault="00E80BC2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712679E0" w14:textId="77777777" w:rsidR="00E80BC2" w:rsidRDefault="00E80BC2" w:rsidP="00CB1C8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E80BC2" w14:paraId="2A570EC1" w14:textId="77777777" w:rsidTr="00CB1C8F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079E" w14:textId="77777777" w:rsidR="00E80BC2" w:rsidRDefault="00E80BC2" w:rsidP="00CB1C8F">
            <w:pPr>
              <w:rPr>
                <w:color w:val="000000"/>
              </w:rPr>
            </w:pPr>
            <w:r>
              <w:rPr>
                <w:color w:val="000000"/>
              </w:rPr>
              <w:t>Microsoft Office 365</w:t>
            </w:r>
          </w:p>
          <w:p w14:paraId="71F4183B" w14:textId="77777777" w:rsidR="00E80BC2" w:rsidRDefault="00E80BC2" w:rsidP="00CB1C8F">
            <w:pPr>
              <w:rPr>
                <w:bCs/>
              </w:rPr>
            </w:pPr>
            <w:r>
              <w:rPr>
                <w:bCs/>
              </w:rPr>
              <w:t>SQL Server Developer 2019</w:t>
            </w:r>
          </w:p>
          <w:p w14:paraId="3C52757D" w14:textId="77777777" w:rsidR="00E80BC2" w:rsidRDefault="00E80BC2" w:rsidP="00CB1C8F">
            <w:pPr>
              <w:rPr>
                <w:bCs/>
              </w:rPr>
            </w:pPr>
            <w:r>
              <w:rPr>
                <w:bCs/>
              </w:rPr>
              <w:t>SQL Server Management Studio 18.9.1</w:t>
            </w:r>
          </w:p>
          <w:p w14:paraId="4271FF2C" w14:textId="77777777" w:rsidR="00E80BC2" w:rsidRDefault="00E80BC2" w:rsidP="00CB1C8F">
            <w:pPr>
              <w:rPr>
                <w:bCs/>
                <w:highlight w:val="yellow"/>
              </w:rPr>
            </w:pPr>
            <w:r>
              <w:rPr>
                <w:bCs/>
              </w:rPr>
              <w:t>Visual Paradigm Community Edition 16.3</w:t>
            </w:r>
          </w:p>
        </w:tc>
      </w:tr>
    </w:tbl>
    <w:p w14:paraId="68DDDECC" w14:textId="77777777" w:rsidR="00E80BC2" w:rsidRDefault="00E80BC2" w:rsidP="00E80BC2">
      <w:pPr>
        <w:pStyle w:val="Heading2"/>
        <w:numPr>
          <w:ilvl w:val="0"/>
          <w:numId w:val="26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22B92C66" w14:textId="77777777" w:rsidR="00E80BC2" w:rsidRDefault="00E80BC2" w:rsidP="00E80BC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E80BC2" w14:paraId="270F28D1" w14:textId="77777777" w:rsidTr="00CB1C8F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91B4C" w14:textId="77777777" w:rsidR="00E80BC2" w:rsidRDefault="00E80BC2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6DC90F12" w14:textId="77777777" w:rsidR="00E80BC2" w:rsidRDefault="00E80BC2" w:rsidP="00CB1C8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404EC" w14:textId="77777777" w:rsidR="00E80BC2" w:rsidRDefault="00E80BC2" w:rsidP="00CB1C8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134DB46B" w14:textId="77777777" w:rsidR="00E80BC2" w:rsidRDefault="00E80BC2" w:rsidP="00CB1C8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80BC2" w14:paraId="34C8CC41" w14:textId="77777777" w:rsidTr="00CB1C8F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9965" w14:textId="77777777" w:rsidR="00E80BC2" w:rsidRDefault="00E80BC2" w:rsidP="00CB1C8F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26566" w14:textId="77777777" w:rsidR="00E80BC2" w:rsidRDefault="00E80BC2" w:rsidP="00CB1C8F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</w:tr>
    </w:tbl>
    <w:p w14:paraId="1650970F" w14:textId="77777777" w:rsidR="00E80BC2" w:rsidRPr="007D1A90" w:rsidRDefault="00E80BC2" w:rsidP="00E80BC2">
      <w:pPr>
        <w:ind w:firstLine="360"/>
      </w:pPr>
    </w:p>
    <w:p w14:paraId="53CD36DD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02BEA916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7695A93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FC4B257" w14:textId="77777777" w:rsidR="00643F75" w:rsidRDefault="00643F75" w:rsidP="00643F75">
      <w:pPr>
        <w:rPr>
          <w:lang w:val="id-ID"/>
        </w:rPr>
      </w:pPr>
    </w:p>
    <w:p w14:paraId="47FA8487" w14:textId="0245841E" w:rsidR="000C545D" w:rsidRPr="00025F4B" w:rsidRDefault="00EB4BED" w:rsidP="000C545D">
      <w:pPr>
        <w:spacing w:line="360" w:lineRule="auto"/>
        <w:jc w:val="center"/>
        <w:rPr>
          <w:b/>
          <w:sz w:val="28"/>
          <w:szCs w:val="28"/>
        </w:rPr>
      </w:pPr>
      <w:r w:rsidRPr="00025F4B">
        <w:rPr>
          <w:b/>
          <w:sz w:val="28"/>
          <w:szCs w:val="28"/>
        </w:rPr>
        <w:t>Flokemon Store</w:t>
      </w:r>
    </w:p>
    <w:p w14:paraId="70BB0F79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3344E003" w14:textId="3E887825" w:rsidR="00EB4BED" w:rsidRDefault="000C545D" w:rsidP="000C545D">
      <w:pPr>
        <w:spacing w:line="360" w:lineRule="auto"/>
        <w:jc w:val="both"/>
      </w:pPr>
      <w:r>
        <w:rPr>
          <w:b/>
        </w:rPr>
        <w:tab/>
      </w:r>
      <w:r w:rsidR="00EB4BED">
        <w:rPr>
          <w:rStyle w:val="Strong"/>
          <w:color w:val="0E101A"/>
        </w:rPr>
        <w:t>Flokemon </w:t>
      </w:r>
      <w:r w:rsidR="00EB4BED">
        <w:t xml:space="preserve">are creatures that have various shapes and sizes and live in the wild or alongside humans. So as a programmer you are asked to manage the store database. </w:t>
      </w:r>
    </w:p>
    <w:p w14:paraId="354C499A" w14:textId="464C8CCE" w:rsidR="000C545D" w:rsidRDefault="000C545D" w:rsidP="00EB4BED">
      <w:pPr>
        <w:spacing w:line="360" w:lineRule="auto"/>
        <w:ind w:firstLine="360"/>
        <w:jc w:val="both"/>
      </w:pPr>
      <w:r>
        <w:t xml:space="preserve">Every staff that hired by </w:t>
      </w:r>
      <w:r w:rsidR="00EB4BED">
        <w:rPr>
          <w:b/>
        </w:rPr>
        <w:t>Flokemon Store</w:t>
      </w:r>
      <w:r>
        <w:rPr>
          <w:rFonts w:hint="eastAsia"/>
          <w:b/>
        </w:rPr>
        <w:t xml:space="preserve">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EB4BED">
        <w:rPr>
          <w:b/>
        </w:rPr>
        <w:t>flokemon</w:t>
      </w:r>
      <w:r>
        <w:t>. Every staff must be following the procedures to become a staff, which are:</w:t>
      </w:r>
    </w:p>
    <w:p w14:paraId="4AB05975" w14:textId="77CC39D3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Every staff hired must have a personal information like name, email, phone number</w:t>
      </w:r>
      <w:r w:rsidR="00EB4BED">
        <w:t>, gender</w:t>
      </w:r>
      <w:r>
        <w:t>, and salary. Every staff has an identification number with the following format:</w:t>
      </w:r>
    </w:p>
    <w:p w14:paraId="52359CFD" w14:textId="6AB45DD4" w:rsidR="000C545D" w:rsidRDefault="000C545D" w:rsidP="00EB4BE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E00D8DC" wp14:editId="418C4E42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099F" w14:textId="58E3F9AA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13BBE80B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00D8D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456099F" w14:textId="58E3F9AA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13BBE80B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FAE657" w14:textId="45824E99" w:rsidR="001740F9" w:rsidRDefault="001740F9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Staff can purchase flokemon from supplier</w:t>
      </w:r>
    </w:p>
    <w:p w14:paraId="0D9B7EB7" w14:textId="70162E4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supplier have all the information about staff, supplier, transaction date, </w:t>
      </w:r>
      <w:r w:rsidR="00EB4BED">
        <w:t>Flokemon</w:t>
      </w:r>
      <w:r>
        <w:t xml:space="preserve"> purchased, and the quantity of each </w:t>
      </w:r>
      <w:r w:rsidR="00EB4BED">
        <w:t>Flokemon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5C16252B" w14:textId="47A97907" w:rsidR="000C545D" w:rsidRDefault="000C545D" w:rsidP="00EB4BE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26D093" wp14:editId="051C760A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0120D" w14:textId="24807AAA" w:rsidR="000C545D" w:rsidRDefault="000C545D" w:rsidP="000C545D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14:paraId="18813FC9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6D093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39C0120D" w14:textId="24807AAA" w:rsidR="000C545D" w:rsidRDefault="000C545D" w:rsidP="000C545D">
                      <w:pPr>
                        <w:jc w:val="center"/>
                      </w:pPr>
                      <w:r>
                        <w:t>“PUXXX”</w:t>
                      </w:r>
                    </w:p>
                    <w:p w14:paraId="18813FC9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9CC021" w14:textId="508D3251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buy a </w:t>
      </w:r>
      <w:r w:rsidR="00EB4BED">
        <w:t>flokemon</w:t>
      </w:r>
      <w:r>
        <w:t>.</w:t>
      </w:r>
    </w:p>
    <w:p w14:paraId="1083A635" w14:textId="53C0880F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staff, customer, transaction date, </w:t>
      </w:r>
      <w:r w:rsidR="00EB4BED">
        <w:t>flokemon</w:t>
      </w:r>
      <w:r>
        <w:t xml:space="preserve"> sold, and the quantity of each </w:t>
      </w:r>
      <w:r w:rsidR="00EB4BED">
        <w:t>flokemon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258BE82B" w14:textId="77777777" w:rsidR="000C545D" w:rsidRPr="00721EA2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A858AE" wp14:editId="005EDC23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B7BC0" w14:textId="53D03055" w:rsidR="000C545D" w:rsidRDefault="000C545D" w:rsidP="000C545D">
                            <w:pPr>
                              <w:jc w:val="center"/>
                            </w:pPr>
                            <w:r>
                              <w:t>“SAXXX”</w:t>
                            </w:r>
                          </w:p>
                          <w:p w14:paraId="3A6769A4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858AE" id="Text Box 7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751B7BC0" w14:textId="53D03055" w:rsidR="000C545D" w:rsidRDefault="000C545D" w:rsidP="000C545D">
                      <w:pPr>
                        <w:jc w:val="center"/>
                      </w:pPr>
                      <w:r>
                        <w:t>“SAXXX”</w:t>
                      </w:r>
                    </w:p>
                    <w:p w14:paraId="3A6769A4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035673D8" w14:textId="45A3F3BF" w:rsidR="000C545D" w:rsidRPr="003D718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EB4BED">
        <w:t>flokemon</w:t>
      </w:r>
      <w:r>
        <w:t xml:space="preserve"> sold by </w:t>
      </w:r>
      <w:r w:rsidR="00EB4BED">
        <w:rPr>
          <w:b/>
        </w:rPr>
        <w:t>Flokemon Store</w:t>
      </w:r>
      <w:r>
        <w:t xml:space="preserve"> have its own name</w:t>
      </w:r>
      <w:r>
        <w:rPr>
          <w:rFonts w:hint="eastAsia"/>
        </w:rPr>
        <w:t>,</w:t>
      </w:r>
      <w:r w:rsidR="00A25BF5">
        <w:t xml:space="preserve"> </w:t>
      </w:r>
      <w:r w:rsidR="00B0268B">
        <w:t>damage</w:t>
      </w:r>
      <w:r>
        <w:rPr>
          <w:rFonts w:hint="eastAsia"/>
        </w:rPr>
        <w:t>, and price</w:t>
      </w:r>
      <w:r>
        <w:t>.</w:t>
      </w:r>
      <w:r>
        <w:rPr>
          <w:rFonts w:hint="eastAsia"/>
        </w:rPr>
        <w:t xml:space="preserve"> Every </w:t>
      </w:r>
      <w:r w:rsidR="00B0268B">
        <w:rPr>
          <w:b/>
        </w:rPr>
        <w:t>flokemon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14:paraId="26A6DE1E" w14:textId="0002584A" w:rsidR="000C545D" w:rsidRDefault="000C545D" w:rsidP="000C545D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22FE4C9" wp14:editId="1268C419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B0EF7" w14:textId="2A709D4A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B0268B">
                              <w:t>F</w:t>
                            </w:r>
                            <w:r w:rsidR="003122A8">
                              <w:t>L</w:t>
                            </w:r>
                            <w:r>
                              <w:t>XXX”</w:t>
                            </w:r>
                          </w:p>
                          <w:p w14:paraId="30A9D5C0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FE4C9" id="Text Box 6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0CEB0EF7" w14:textId="2A709D4A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B0268B">
                        <w:t>F</w:t>
                      </w:r>
                      <w:r w:rsidR="003122A8">
                        <w:t>L</w:t>
                      </w:r>
                      <w:r>
                        <w:t>XXX”</w:t>
                      </w:r>
                    </w:p>
                    <w:p w14:paraId="30A9D5C0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7E269A" w14:textId="24311730" w:rsidR="003122A8" w:rsidRPr="003D7185" w:rsidRDefault="003122A8" w:rsidP="003122A8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>
        <w:t xml:space="preserve">flokemon </w:t>
      </w:r>
      <w:r w:rsidR="00A25BF5">
        <w:t xml:space="preserve">has its </w:t>
      </w:r>
      <w:r w:rsidRPr="00EA5E90">
        <w:rPr>
          <w:b/>
          <w:bCs/>
        </w:rPr>
        <w:t>type</w:t>
      </w:r>
      <w:r>
        <w:t xml:space="preserve"> </w:t>
      </w:r>
      <w:r w:rsidR="00EA5E90">
        <w:t>data</w:t>
      </w:r>
      <w:r w:rsidR="00CE21CC">
        <w:t xml:space="preserve"> that</w:t>
      </w:r>
      <w:r w:rsidR="00EA5E90">
        <w:t xml:space="preserve"> </w:t>
      </w:r>
      <w:r w:rsidR="003D4DB1">
        <w:t>store information about the type</w:t>
      </w:r>
      <w:r w:rsidR="00CE21CC">
        <w:t xml:space="preserve"> name</w:t>
      </w:r>
      <w:r w:rsidR="007758C8">
        <w:t>.</w:t>
      </w:r>
      <w:r>
        <w:rPr>
          <w:rFonts w:hint="eastAsia"/>
        </w:rPr>
        <w:t xml:space="preserve"> </w:t>
      </w:r>
      <w:r w:rsidR="001E7ACB">
        <w:t>Every flokemon type</w:t>
      </w:r>
      <w:r w:rsidR="003A0C92">
        <w:t xml:space="preserve"> has an</w:t>
      </w:r>
      <w:r>
        <w:rPr>
          <w:rFonts w:hint="eastAsia"/>
        </w:rPr>
        <w:t xml:space="preserve"> identification number with the following format:</w:t>
      </w:r>
    </w:p>
    <w:p w14:paraId="259BE3F3" w14:textId="77777777" w:rsidR="003122A8" w:rsidRPr="009A5D88" w:rsidRDefault="003122A8" w:rsidP="003122A8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68849A72" wp14:editId="4225F7F5">
                <wp:extent cx="2360930" cy="1404620"/>
                <wp:effectExtent l="6985" t="6985" r="6985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DC22" w14:textId="16B5BAC8" w:rsidR="003122A8" w:rsidRDefault="003122A8" w:rsidP="003122A8">
                            <w:pPr>
                              <w:jc w:val="center"/>
                            </w:pPr>
                            <w:r>
                              <w:t>“FTXXX”</w:t>
                            </w:r>
                          </w:p>
                          <w:p w14:paraId="726DF5DD" w14:textId="77777777" w:rsidR="003122A8" w:rsidRDefault="003122A8" w:rsidP="003122A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49A72" id="Text Box 12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61B4DC22" w14:textId="16B5BAC8" w:rsidR="003122A8" w:rsidRDefault="003122A8" w:rsidP="003122A8">
                      <w:pPr>
                        <w:jc w:val="center"/>
                      </w:pPr>
                      <w:r>
                        <w:t>“FTXXX”</w:t>
                      </w:r>
                    </w:p>
                    <w:p w14:paraId="726DF5DD" w14:textId="77777777" w:rsidR="003122A8" w:rsidRDefault="003122A8" w:rsidP="003122A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01D0D1" w14:textId="77777777" w:rsidR="003122A8" w:rsidRPr="009A5D88" w:rsidRDefault="003122A8" w:rsidP="000C545D">
      <w:pPr>
        <w:pStyle w:val="ListParagraph"/>
        <w:spacing w:line="360" w:lineRule="auto"/>
        <w:jc w:val="center"/>
        <w:rPr>
          <w:b/>
        </w:rPr>
      </w:pPr>
    </w:p>
    <w:p w14:paraId="6AA3E4A9" w14:textId="77777777" w:rsidR="000C545D" w:rsidRPr="00E66353" w:rsidRDefault="000C545D" w:rsidP="000C545D">
      <w:pPr>
        <w:spacing w:line="360" w:lineRule="auto"/>
        <w:jc w:val="both"/>
      </w:pPr>
    </w:p>
    <w:p w14:paraId="2C881757" w14:textId="361C6456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5148AB">
        <w:t>flokemon</w:t>
      </w:r>
      <w:r>
        <w:t xml:space="preserve"> at </w:t>
      </w:r>
      <w:r w:rsidR="00AE7D4B">
        <w:rPr>
          <w:b/>
        </w:rPr>
        <w:t>Flokemon Store</w:t>
      </w:r>
      <w:r>
        <w:t xml:space="preserve"> 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7BF42650" w14:textId="20889BD3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Every customer that wants to purchase a product must already completed personal information like name, phone number, gender,</w:t>
      </w:r>
      <w:r w:rsidR="002A6C05">
        <w:t xml:space="preserve"> and</w:t>
      </w:r>
      <w:r>
        <w:t xml:space="preserve"> email. Every customer has an identification number with the following format:</w:t>
      </w:r>
    </w:p>
    <w:p w14:paraId="606ED6BA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37A31C" wp14:editId="69795391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F406" w14:textId="4003A801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087A5CD4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7A31C" id="Text Box 5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268CF406" w14:textId="4003A801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087A5CD4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308D97" w14:textId="4DCBA342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 xml:space="preserve">more than one </w:t>
      </w:r>
      <w:r w:rsidR="002D7AE1">
        <w:rPr>
          <w:b/>
        </w:rPr>
        <w:t>flokemon</w:t>
      </w:r>
      <w:r>
        <w:t xml:space="preserve"> in every transaction.</w:t>
      </w:r>
    </w:p>
    <w:p w14:paraId="3CB4A289" w14:textId="77777777" w:rsidR="000C545D" w:rsidRDefault="000C545D" w:rsidP="000C545D">
      <w:pPr>
        <w:spacing w:line="360" w:lineRule="auto"/>
        <w:jc w:val="both"/>
      </w:pPr>
    </w:p>
    <w:p w14:paraId="78CC42F3" w14:textId="53858074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supplier that wants to sell their </w:t>
      </w:r>
      <w:r w:rsidR="005148AB">
        <w:t>flokemon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4F3154AB" w14:textId="71E8ED80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supplier that wants to sell their </w:t>
      </w:r>
      <w:r w:rsidR="005148AB">
        <w:t>flokemon</w:t>
      </w:r>
      <w:r>
        <w:t xml:space="preserve"> must already completed personal information like name, </w:t>
      </w:r>
      <w:r w:rsidR="007C058C">
        <w:t>email,</w:t>
      </w:r>
      <w:r w:rsidR="002A6C05">
        <w:t xml:space="preserve"> and </w:t>
      </w:r>
      <w:r>
        <w:t>phone</w:t>
      </w:r>
      <w:r w:rsidR="002A6C05">
        <w:t xml:space="preserve"> number.</w:t>
      </w:r>
      <w:r>
        <w:t xml:space="preserve"> Every supplier has an identification number with the following format:</w:t>
      </w:r>
    </w:p>
    <w:p w14:paraId="328A0FA5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E87DF2E" wp14:editId="6D89CB10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8104C" w14:textId="4146464C" w:rsidR="000C545D" w:rsidRDefault="000C545D" w:rsidP="000C545D">
                            <w:pPr>
                              <w:jc w:val="center"/>
                            </w:pPr>
                            <w:r>
                              <w:t>“SUXXX”</w:t>
                            </w:r>
                          </w:p>
                          <w:p w14:paraId="0E36043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7DF2E" id="Text Box 3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5Q7Sw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3818104C" w14:textId="4146464C" w:rsidR="000C545D" w:rsidRDefault="000C545D" w:rsidP="000C545D">
                      <w:pPr>
                        <w:jc w:val="center"/>
                      </w:pPr>
                      <w:r>
                        <w:t>“SUXXX”</w:t>
                      </w:r>
                    </w:p>
                    <w:p w14:paraId="0E36043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86F984" w14:textId="14CFBB48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Supplier can sell </w:t>
      </w:r>
      <w:r w:rsidRPr="00BD3207">
        <w:rPr>
          <w:b/>
        </w:rPr>
        <w:t xml:space="preserve">more than one </w:t>
      </w:r>
      <w:r w:rsidR="005C0EE6">
        <w:rPr>
          <w:b/>
        </w:rPr>
        <w:t>flokemon</w:t>
      </w:r>
      <w:r>
        <w:t xml:space="preserve"> in every transaction.</w:t>
      </w:r>
    </w:p>
    <w:p w14:paraId="561F2F38" w14:textId="77777777" w:rsidR="000C545D" w:rsidRDefault="000C545D" w:rsidP="000C545D">
      <w:pPr>
        <w:spacing w:line="360" w:lineRule="auto"/>
        <w:jc w:val="both"/>
      </w:pPr>
    </w:p>
    <w:p w14:paraId="05635156" w14:textId="6198A9DD" w:rsidR="000C545D" w:rsidRDefault="00EC7732" w:rsidP="000C545D">
      <w:pPr>
        <w:spacing w:line="360" w:lineRule="auto"/>
        <w:jc w:val="both"/>
        <w:rPr>
          <w:b/>
        </w:rPr>
      </w:pPr>
      <w:r>
        <w:rPr>
          <w:b/>
        </w:rPr>
        <w:t>Constraints</w:t>
      </w:r>
      <w:r w:rsidR="000C545D" w:rsidRPr="006C17DF">
        <w:rPr>
          <w:b/>
        </w:rPr>
        <w:t>:</w:t>
      </w:r>
    </w:p>
    <w:p w14:paraId="4E34097D" w14:textId="5C68AC78" w:rsidR="000C545D" w:rsidRPr="006C17DF" w:rsidRDefault="001F0689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name must more than 7 characters.</w:t>
      </w:r>
    </w:p>
    <w:p w14:paraId="3D5CD18F" w14:textId="43495D2D" w:rsidR="000C545D" w:rsidRPr="001F0689" w:rsidRDefault="001F0689" w:rsidP="001F0689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Email must end with “.com” (without quote).</w:t>
      </w:r>
    </w:p>
    <w:p w14:paraId="2CE029ED" w14:textId="37F0E84D" w:rsidR="000C545D" w:rsidRPr="001F0689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gender must be either “Male” or “Female” (without quote).</w:t>
      </w:r>
    </w:p>
    <w:p w14:paraId="710E3D65" w14:textId="254BC9D5" w:rsidR="001F0689" w:rsidRPr="006C17DF" w:rsidRDefault="001F0689" w:rsidP="001F0689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name must more than 7 characters.</w:t>
      </w:r>
    </w:p>
    <w:p w14:paraId="50F88979" w14:textId="3FABB2E2" w:rsidR="001F0689" w:rsidRPr="001F0689" w:rsidRDefault="001F0689" w:rsidP="001F0689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Email must end with “.com” (without quote).</w:t>
      </w:r>
    </w:p>
    <w:p w14:paraId="789A8B93" w14:textId="4B70705D" w:rsidR="001F0689" w:rsidRPr="006C17DF" w:rsidRDefault="001F0689" w:rsidP="001F0689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Supplier name must more than 7 characters.</w:t>
      </w:r>
    </w:p>
    <w:p w14:paraId="300CAB23" w14:textId="75EB9B47" w:rsidR="001F0689" w:rsidRPr="001F0689" w:rsidRDefault="001F0689" w:rsidP="001F0689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rPr>
          <w:bCs/>
        </w:rPr>
        <w:t xml:space="preserve">Supplier </w:t>
      </w:r>
      <w:r>
        <w:t>Email must end with “.com” (without quote).</w:t>
      </w:r>
    </w:p>
    <w:p w14:paraId="77AB2753" w14:textId="6BC3EE59" w:rsidR="000C545D" w:rsidRPr="001F0689" w:rsidRDefault="001F0689" w:rsidP="001F0689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Flokemon name must more than 5 characters.</w:t>
      </w:r>
    </w:p>
    <w:p w14:paraId="7C10A624" w14:textId="23D883AD" w:rsidR="000C545D" w:rsidRPr="00531885" w:rsidRDefault="001F0689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Flokemon price</w:t>
      </w:r>
      <w:r w:rsidR="000C545D">
        <w:t xml:space="preserve"> must be between </w:t>
      </w:r>
      <w:r>
        <w:t xml:space="preserve">10000 </w:t>
      </w:r>
      <w:r w:rsidR="000C545D">
        <w:t xml:space="preserve">and </w:t>
      </w:r>
      <w:r>
        <w:t>1000000</w:t>
      </w:r>
      <w:r w:rsidR="000C545D">
        <w:t>.</w:t>
      </w:r>
    </w:p>
    <w:p w14:paraId="25C2B12F" w14:textId="1E716808" w:rsidR="000C545D" w:rsidRPr="001F0689" w:rsidRDefault="001F0689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Flokemon Damage must be equal or more than 100</w:t>
      </w:r>
      <w:r w:rsidR="000C545D">
        <w:t>.</w:t>
      </w:r>
    </w:p>
    <w:p w14:paraId="7FB0C2AF" w14:textId="28FD7D8F" w:rsidR="001F0689" w:rsidRPr="00A7758C" w:rsidRDefault="001F0689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Purchase Transaction</w:t>
      </w:r>
      <w:r w:rsidR="00A7758C">
        <w:t xml:space="preserve"> date must be filled from past or same date as today.</w:t>
      </w:r>
    </w:p>
    <w:p w14:paraId="1FC6B237" w14:textId="429D8CEB" w:rsidR="00A7758C" w:rsidRPr="00A7758C" w:rsidRDefault="00A7758C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lastRenderedPageBreak/>
        <w:t>Purchase Quantity must be equal or more than 1.</w:t>
      </w:r>
    </w:p>
    <w:p w14:paraId="3292A619" w14:textId="70BA334F" w:rsidR="00A7758C" w:rsidRPr="00A7758C" w:rsidRDefault="00A7758C" w:rsidP="00A7758C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Sales Transaction date must be filled from past or same date as today.</w:t>
      </w:r>
    </w:p>
    <w:p w14:paraId="3EFAD670" w14:textId="3AA5D6A0" w:rsidR="00A7758C" w:rsidRPr="006C17DF" w:rsidRDefault="00A7758C" w:rsidP="00A7758C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Sales Quantity must be equal or more than 1.</w:t>
      </w:r>
    </w:p>
    <w:p w14:paraId="3133FD8C" w14:textId="77777777" w:rsidR="00A7758C" w:rsidRPr="006C17DF" w:rsidRDefault="00A7758C" w:rsidP="00A7758C">
      <w:pPr>
        <w:pStyle w:val="ListParagraph"/>
        <w:spacing w:line="360" w:lineRule="auto"/>
        <w:jc w:val="both"/>
        <w:rPr>
          <w:b/>
        </w:rPr>
      </w:pPr>
    </w:p>
    <w:p w14:paraId="39142686" w14:textId="77777777" w:rsidR="000C545D" w:rsidRDefault="000C545D" w:rsidP="000C545D">
      <w:pPr>
        <w:spacing w:line="360" w:lineRule="auto"/>
        <w:ind w:firstLine="720"/>
        <w:jc w:val="both"/>
      </w:pPr>
    </w:p>
    <w:p w14:paraId="5516C356" w14:textId="4A38083D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r w:rsidR="00A7758C">
        <w:rPr>
          <w:b/>
        </w:rPr>
        <w:t>FlokemonStore</w:t>
      </w:r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</w:t>
      </w:r>
      <w:r w:rsidR="00AE7D4B">
        <w:t xml:space="preserve">a programmer asked </w:t>
      </w:r>
      <w:r>
        <w:t xml:space="preserve">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6550A038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611F6659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0CA654A7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640A48DB" w14:textId="27EECF0A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5568B0">
        <w:t>0</w:t>
      </w:r>
      <w:r>
        <w:t xml:space="preserve"> data.</w:t>
      </w:r>
    </w:p>
    <w:p w14:paraId="7999F09E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21B0CF4B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02A48ED1" w14:textId="77777777" w:rsidR="000C545D" w:rsidRDefault="000C545D" w:rsidP="000C545D">
      <w:pPr>
        <w:spacing w:line="360" w:lineRule="auto"/>
        <w:jc w:val="both"/>
      </w:pPr>
    </w:p>
    <w:p w14:paraId="7E0794CE" w14:textId="77777777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</w:p>
    <w:p w14:paraId="03E49B7A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742D4C71" w14:textId="5F127E09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="00AE7D4B">
        <w:rPr>
          <w:b/>
        </w:rPr>
        <w:t>Flokemon Store</w:t>
      </w:r>
      <w:r w:rsidRPr="00E23E1D">
        <w:t>,</w:t>
      </w:r>
      <w:r>
        <w:rPr>
          <w:b/>
        </w:rPr>
        <w:t xml:space="preserve"> </w:t>
      </w:r>
      <w:r>
        <w:t>you</w:t>
      </w:r>
      <w:r w:rsidR="007C058C">
        <w:t xml:space="preserve"> are asked</w:t>
      </w:r>
      <w:r>
        <w:t xml:space="preserve"> to provide some query that resulting important data. The requirements that asked from her are:</w:t>
      </w:r>
    </w:p>
    <w:p w14:paraId="09C0EA6B" w14:textId="496D769B" w:rsidR="00094300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>Display CustomerName, StaffName, and Total Transaction (obtained from the</w:t>
      </w:r>
      <w:r w:rsidR="00441EBF">
        <w:t xml:space="preserve"> total of</w:t>
      </w:r>
      <w:r>
        <w:t xml:space="preserve"> sales transaction) for each customer whose name contains </w:t>
      </w:r>
      <w:r w:rsidR="006B59F6">
        <w:t xml:space="preserve">character </w:t>
      </w:r>
      <w:r>
        <w:t xml:space="preserve">‘a’ and </w:t>
      </w:r>
      <w:r w:rsidR="00137400">
        <w:t>t</w:t>
      </w:r>
      <w:r>
        <w:t>ransaction</w:t>
      </w:r>
      <w:r w:rsidR="00137400">
        <w:t xml:space="preserve"> </w:t>
      </w:r>
      <w:r w:rsidR="00171CA2">
        <w:t>happened</w:t>
      </w:r>
      <w:r>
        <w:t xml:space="preserve"> in 2020.</w:t>
      </w:r>
    </w:p>
    <w:p w14:paraId="272185EB" w14:textId="77777777" w:rsidR="002709CE" w:rsidRDefault="002709CE" w:rsidP="002709CE">
      <w:pPr>
        <w:pStyle w:val="ListParagraph"/>
        <w:spacing w:line="360" w:lineRule="auto"/>
        <w:ind w:left="1080"/>
        <w:jc w:val="both"/>
      </w:pPr>
    </w:p>
    <w:p w14:paraId="3FCC4A9E" w14:textId="07C5F14A" w:rsidR="00094300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>Display FlokemonName, FlokemonTypeName, and Total Purchased Flokemon (obtained from</w:t>
      </w:r>
      <w:r w:rsidR="00441EBF">
        <w:t xml:space="preserve"> </w:t>
      </w:r>
      <w:r w:rsidR="00952F72">
        <w:t xml:space="preserve">the sum of </w:t>
      </w:r>
      <w:r>
        <w:t>purchase</w:t>
      </w:r>
      <w:r w:rsidR="00032B37">
        <w:t>d</w:t>
      </w:r>
      <w:r>
        <w:t xml:space="preserve"> </w:t>
      </w:r>
      <w:r w:rsidR="00032B37">
        <w:t>flokemon</w:t>
      </w:r>
      <w:r w:rsidR="005E565B">
        <w:t xml:space="preserve"> quantity</w:t>
      </w:r>
      <w:r>
        <w:t xml:space="preserve">) for FlokemonName length more than 5 and FlokemonTypeName Contain </w:t>
      </w:r>
      <w:r w:rsidR="006B59F6">
        <w:t xml:space="preserve">character </w:t>
      </w:r>
      <w:r>
        <w:t>'a'</w:t>
      </w:r>
      <w:r w:rsidR="002709CE">
        <w:t>.</w:t>
      </w:r>
    </w:p>
    <w:p w14:paraId="6DC4499F" w14:textId="1E494F87" w:rsidR="002709CE" w:rsidRDefault="008255CB" w:rsidP="008255CB">
      <w:pPr>
        <w:spacing w:after="200" w:line="276" w:lineRule="auto"/>
      </w:pPr>
      <w:r>
        <w:br w:type="page"/>
      </w:r>
    </w:p>
    <w:p w14:paraId="50F54309" w14:textId="5438E402" w:rsidR="00094300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lastRenderedPageBreak/>
        <w:t xml:space="preserve">Display FlokemonTypeName, and </w:t>
      </w:r>
      <w:r w:rsidR="006A6A64">
        <w:t>A</w:t>
      </w:r>
      <w:r>
        <w:t xml:space="preserve">verage </w:t>
      </w:r>
      <w:r w:rsidR="006A6A64">
        <w:t>P</w:t>
      </w:r>
      <w:r>
        <w:t>rice (</w:t>
      </w:r>
      <w:r w:rsidR="00441EBF" w:rsidRPr="00441EBF">
        <w:t xml:space="preserve">obtained from average </w:t>
      </w:r>
      <w:r w:rsidR="004A5CB9">
        <w:t>flokemon</w:t>
      </w:r>
      <w:r w:rsidR="00441EBF" w:rsidRPr="00441EBF">
        <w:t xml:space="preserve"> price</w:t>
      </w:r>
      <w:r w:rsidR="00441EBF">
        <w:t xml:space="preserve"> and </w:t>
      </w:r>
      <w:r w:rsidR="00853B53">
        <w:t>start with ‘Rp.</w:t>
      </w:r>
      <w:r w:rsidR="00525A45">
        <w:t xml:space="preserve"> ’</w:t>
      </w:r>
      <w:r>
        <w:t xml:space="preserve">), </w:t>
      </w:r>
      <w:r w:rsidR="00BA164B">
        <w:t>T</w:t>
      </w:r>
      <w:r>
        <w:t xml:space="preserve">otal </w:t>
      </w:r>
      <w:r w:rsidR="00BA164B">
        <w:t>S</w:t>
      </w:r>
      <w:r>
        <w:t>ales Flokemon (obtained from</w:t>
      </w:r>
      <w:r w:rsidR="00C1107A">
        <w:t xml:space="preserve"> </w:t>
      </w:r>
      <w:r w:rsidR="00B47F03">
        <w:t>the sum of sold flokemon quantity</w:t>
      </w:r>
      <w:r>
        <w:t xml:space="preserve">) for </w:t>
      </w:r>
      <w:r w:rsidR="00725D4B">
        <w:t>F</w:t>
      </w:r>
      <w:r>
        <w:t>lokemon</w:t>
      </w:r>
      <w:r w:rsidR="00725D4B">
        <w:t>T</w:t>
      </w:r>
      <w:r>
        <w:t>ype</w:t>
      </w:r>
      <w:r w:rsidR="00725D4B">
        <w:t>N</w:t>
      </w:r>
      <w:r>
        <w:t xml:space="preserve">ame start with </w:t>
      </w:r>
      <w:r w:rsidR="00CB05CA">
        <w:t xml:space="preserve">character </w:t>
      </w:r>
      <w:r>
        <w:t>'p' and have damage more than 1000</w:t>
      </w:r>
      <w:r w:rsidR="009022AF">
        <w:t>.</w:t>
      </w:r>
      <w:r>
        <w:t xml:space="preserve"> </w:t>
      </w:r>
      <w:r w:rsidR="009022AF">
        <w:t>D</w:t>
      </w:r>
      <w:r>
        <w:t xml:space="preserve">isplay </w:t>
      </w:r>
      <w:r w:rsidR="00B23059">
        <w:t>t</w:t>
      </w:r>
      <w:r w:rsidR="00DC3D61">
        <w:t>he</w:t>
      </w:r>
      <w:r w:rsidR="009A694A">
        <w:t xml:space="preserve"> </w:t>
      </w:r>
      <w:r>
        <w:t>data in ascending order.</w:t>
      </w:r>
    </w:p>
    <w:p w14:paraId="0633D0E4" w14:textId="77777777" w:rsidR="00EF09AC" w:rsidRDefault="00EF09AC" w:rsidP="00EF09AC">
      <w:pPr>
        <w:spacing w:line="360" w:lineRule="auto"/>
        <w:jc w:val="both"/>
      </w:pPr>
    </w:p>
    <w:p w14:paraId="601579A6" w14:textId="6B8A8110" w:rsidR="00094300" w:rsidRDefault="00094300" w:rsidP="002709CE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Display CustomerName, Total Transaction (obtain from </w:t>
      </w:r>
      <w:r w:rsidR="00441EBF">
        <w:t xml:space="preserve">the total </w:t>
      </w:r>
      <w:r w:rsidR="00B52A80">
        <w:t xml:space="preserve">number </w:t>
      </w:r>
      <w:r w:rsidR="00441EBF">
        <w:t xml:space="preserve">of </w:t>
      </w:r>
      <w:r w:rsidR="00B52A80">
        <w:t>different flokemon bought in one transaction</w:t>
      </w:r>
      <w:r>
        <w:t>), and Total Flokemon</w:t>
      </w:r>
      <w:r w:rsidR="00BC184A">
        <w:t xml:space="preserve"> Bought</w:t>
      </w:r>
      <w:r>
        <w:t xml:space="preserve"> (obtained from</w:t>
      </w:r>
      <w:r w:rsidR="004F74BE">
        <w:t xml:space="preserve"> total</w:t>
      </w:r>
      <w:r w:rsidR="00FE0176">
        <w:t xml:space="preserve"> </w:t>
      </w:r>
      <w:r w:rsidR="007F1F0E">
        <w:t xml:space="preserve">transaction </w:t>
      </w:r>
      <w:r w:rsidR="00FE0176">
        <w:t>quantity</w:t>
      </w:r>
      <w:r w:rsidR="004F74BE">
        <w:t xml:space="preserve"> of</w:t>
      </w:r>
      <w:r>
        <w:t xml:space="preserve"> the sales transaction) for every transaction</w:t>
      </w:r>
      <w:r w:rsidR="00F711B3">
        <w:t xml:space="preserve"> </w:t>
      </w:r>
      <w:r w:rsidR="00D97D1D">
        <w:t xml:space="preserve">that </w:t>
      </w:r>
      <w:r w:rsidR="00F711B3">
        <w:t>happened</w:t>
      </w:r>
      <w:r>
        <w:t xml:space="preserve"> in </w:t>
      </w:r>
      <w:r w:rsidR="00CA1503">
        <w:t>O</w:t>
      </w:r>
      <w:r>
        <w:t>ctober</w:t>
      </w:r>
      <w:r w:rsidR="00693EC9">
        <w:t xml:space="preserve"> and</w:t>
      </w:r>
      <w:r w:rsidR="00F711B3">
        <w:t xml:space="preserve"> </w:t>
      </w:r>
      <w:r w:rsidR="00693EC9">
        <w:t xml:space="preserve">Total Flokemon </w:t>
      </w:r>
      <w:r w:rsidR="007C33F2">
        <w:t>quantity</w:t>
      </w:r>
      <w:r>
        <w:t xml:space="preserve"> more than 10 </w:t>
      </w:r>
      <w:r w:rsidR="007B74E1">
        <w:t>with</w:t>
      </w:r>
      <w:r>
        <w:t xml:space="preserve"> each customer whose name contains </w:t>
      </w:r>
      <w:r w:rsidR="007840A6">
        <w:t xml:space="preserve">character </w:t>
      </w:r>
      <w:r>
        <w:t>‘a’.</w:t>
      </w:r>
    </w:p>
    <w:p w14:paraId="2CC79838" w14:textId="77777777" w:rsidR="002709CE" w:rsidRDefault="002709CE" w:rsidP="002709CE">
      <w:pPr>
        <w:pStyle w:val="ListParagraph"/>
        <w:spacing w:line="360" w:lineRule="auto"/>
        <w:ind w:left="1080"/>
        <w:jc w:val="both"/>
      </w:pPr>
    </w:p>
    <w:p w14:paraId="1FF91A86" w14:textId="34A24588" w:rsidR="001C3629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>Display SalesID, CustomerName, StaffName, and Transaction Day</w:t>
      </w:r>
      <w:r w:rsidR="000D3391">
        <w:t xml:space="preserve"> (obtained from </w:t>
      </w:r>
      <w:r w:rsidR="0003020E">
        <w:t xml:space="preserve">the </w:t>
      </w:r>
      <w:r w:rsidR="000D3391">
        <w:t>day name of transaction date)</w:t>
      </w:r>
      <w:r>
        <w:t xml:space="preserve"> for each transaction made by staff that has above average salary</w:t>
      </w:r>
      <w:r w:rsidR="00E24C3B">
        <w:t xml:space="preserve"> (obtained from average salary of </w:t>
      </w:r>
      <w:r w:rsidR="00762B1A">
        <w:t xml:space="preserve">all </w:t>
      </w:r>
      <w:r w:rsidR="00E24C3B">
        <w:t>staff</w:t>
      </w:r>
      <w:r w:rsidR="003D516E">
        <w:t>s</w:t>
      </w:r>
      <w:r w:rsidR="00E24C3B">
        <w:t>)</w:t>
      </w:r>
      <w:r>
        <w:t xml:space="preserve"> and was done in </w:t>
      </w:r>
      <w:r w:rsidR="006E79A7">
        <w:t>F</w:t>
      </w:r>
      <w:r>
        <w:t>ebruary.</w:t>
      </w:r>
      <w:r w:rsidR="002709CE">
        <w:t xml:space="preserve"> </w:t>
      </w:r>
    </w:p>
    <w:p w14:paraId="22ADDF07" w14:textId="05D037CB" w:rsidR="00094300" w:rsidRDefault="002709CE" w:rsidP="001C3629">
      <w:pPr>
        <w:spacing w:line="360" w:lineRule="auto"/>
        <w:ind w:left="360" w:firstLine="720"/>
        <w:jc w:val="both"/>
      </w:pPr>
      <w:r w:rsidRPr="001C3629">
        <w:rPr>
          <w:b/>
          <w:bCs/>
        </w:rPr>
        <w:t>(alias subquery)</w:t>
      </w:r>
    </w:p>
    <w:p w14:paraId="430291A1" w14:textId="77777777" w:rsidR="002709CE" w:rsidRDefault="002709CE" w:rsidP="0074454C">
      <w:pPr>
        <w:spacing w:line="360" w:lineRule="auto"/>
        <w:jc w:val="both"/>
      </w:pPr>
    </w:p>
    <w:p w14:paraId="5F570A17" w14:textId="3DB2C923" w:rsidR="001C3629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>Display StaffName</w:t>
      </w:r>
      <w:r w:rsidR="00362DC5">
        <w:t xml:space="preserve"> (obtained from upper case format of StaffName)</w:t>
      </w:r>
      <w:r>
        <w:t>, FlokemonName, Transaction Year</w:t>
      </w:r>
      <w:r w:rsidR="007E7C99">
        <w:t xml:space="preserve"> (obtained from</w:t>
      </w:r>
      <w:r w:rsidR="0020328D">
        <w:t xml:space="preserve"> </w:t>
      </w:r>
      <w:r w:rsidR="0048096A">
        <w:t xml:space="preserve">the </w:t>
      </w:r>
      <w:r w:rsidR="0020328D">
        <w:t>year of transaction date</w:t>
      </w:r>
      <w:r w:rsidR="007E7C99">
        <w:t>)</w:t>
      </w:r>
      <w:r w:rsidR="00DF744A">
        <w:t xml:space="preserve"> </w:t>
      </w:r>
      <w:r>
        <w:t>for each transaction that has a transaction quantity more than the average of all the transaction quantity in 2018</w:t>
      </w:r>
      <w:r w:rsidR="0057093D">
        <w:t xml:space="preserve"> </w:t>
      </w:r>
      <w:r w:rsidR="00C305DA">
        <w:t xml:space="preserve">and </w:t>
      </w:r>
      <w:r w:rsidR="0057093D">
        <w:t xml:space="preserve">staff </w:t>
      </w:r>
      <w:r w:rsidR="007B66D1">
        <w:t xml:space="preserve">whose </w:t>
      </w:r>
      <w:r w:rsidR="0057093D">
        <w:t xml:space="preserve">name contain </w:t>
      </w:r>
      <w:r w:rsidR="0038085F">
        <w:t xml:space="preserve">character </w:t>
      </w:r>
      <w:r w:rsidR="0057093D">
        <w:t>‘s’</w:t>
      </w:r>
      <w:r>
        <w:t>.</w:t>
      </w:r>
    </w:p>
    <w:p w14:paraId="21D65529" w14:textId="4AD4C359" w:rsidR="00094300" w:rsidRDefault="002709CE" w:rsidP="001C3629">
      <w:pPr>
        <w:pStyle w:val="ListParagraph"/>
        <w:spacing w:line="360" w:lineRule="auto"/>
        <w:ind w:left="1080"/>
        <w:jc w:val="both"/>
      </w:pPr>
      <w:r w:rsidRPr="002709CE">
        <w:rPr>
          <w:b/>
          <w:bCs/>
        </w:rPr>
        <w:t>(alias subquery)</w:t>
      </w:r>
    </w:p>
    <w:p w14:paraId="0A8688A5" w14:textId="77777777" w:rsidR="002709CE" w:rsidRDefault="002709CE" w:rsidP="002709CE">
      <w:pPr>
        <w:pStyle w:val="ListParagraph"/>
        <w:spacing w:line="360" w:lineRule="auto"/>
        <w:ind w:left="1080"/>
        <w:jc w:val="both"/>
      </w:pPr>
    </w:p>
    <w:p w14:paraId="2A5EF75E" w14:textId="7442DFDF" w:rsidR="001C3629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Display Transaction Date and </w:t>
      </w:r>
      <w:r w:rsidR="00982237">
        <w:t>M</w:t>
      </w:r>
      <w:r>
        <w:t>ax Flokemon Sales</w:t>
      </w:r>
      <w:r w:rsidR="00911F11">
        <w:t xml:space="preserve"> </w:t>
      </w:r>
      <w:r>
        <w:t>(obtained from max quantity of flokemon sales transaction and ends with ' Flokemon'</w:t>
      </w:r>
      <w:r w:rsidR="00F16752">
        <w:t>)</w:t>
      </w:r>
      <w:r>
        <w:t xml:space="preserve"> for each Flokemon that are sold between July and December in 2020 </w:t>
      </w:r>
      <w:r w:rsidR="00F22B25">
        <w:t xml:space="preserve">by </w:t>
      </w:r>
      <w:r>
        <w:t>staff name contain</w:t>
      </w:r>
      <w:r w:rsidR="0008470B">
        <w:t xml:space="preserve"> character</w:t>
      </w:r>
      <w:r>
        <w:t xml:space="preserve"> 's'.</w:t>
      </w:r>
    </w:p>
    <w:p w14:paraId="6DC1E5B8" w14:textId="7402CC27" w:rsidR="00094300" w:rsidRDefault="002709CE" w:rsidP="001C3629">
      <w:pPr>
        <w:pStyle w:val="ListParagraph"/>
        <w:spacing w:line="360" w:lineRule="auto"/>
        <w:ind w:left="1080"/>
        <w:jc w:val="both"/>
      </w:pPr>
      <w:r w:rsidRPr="002709CE">
        <w:rPr>
          <w:b/>
          <w:bCs/>
        </w:rPr>
        <w:t>(alias subquery)</w:t>
      </w:r>
    </w:p>
    <w:p w14:paraId="1612B2C8" w14:textId="77777777" w:rsidR="002709CE" w:rsidRDefault="002709CE" w:rsidP="0074454C">
      <w:pPr>
        <w:spacing w:line="360" w:lineRule="auto"/>
        <w:jc w:val="both"/>
      </w:pPr>
    </w:p>
    <w:p w14:paraId="29722B75" w14:textId="01CDA414" w:rsidR="001C3629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Display Transaction Date and </w:t>
      </w:r>
      <w:r w:rsidR="00586BA8">
        <w:t>M</w:t>
      </w:r>
      <w:r>
        <w:t>ax Flokemon Purchased</w:t>
      </w:r>
      <w:r w:rsidR="00911F11">
        <w:t xml:space="preserve"> </w:t>
      </w:r>
      <w:r>
        <w:t>(obtained from max quantity of flokemon purchase transaction</w:t>
      </w:r>
      <w:r w:rsidR="00911F11">
        <w:t xml:space="preserve"> and ends with ' Flokemon'</w:t>
      </w:r>
      <w:r>
        <w:t>) for each Flokemon that are bought between Janu</w:t>
      </w:r>
      <w:r w:rsidR="00FE72D0">
        <w:t>a</w:t>
      </w:r>
      <w:r>
        <w:t xml:space="preserve">ry and </w:t>
      </w:r>
      <w:r w:rsidR="00FE72D0">
        <w:t>October</w:t>
      </w:r>
      <w:r>
        <w:t xml:space="preserve"> in 2018</w:t>
      </w:r>
      <w:r w:rsidR="00C67368">
        <w:t xml:space="preserve"> </w:t>
      </w:r>
      <w:r>
        <w:t xml:space="preserve">by staff name contain </w:t>
      </w:r>
      <w:r w:rsidR="00831196">
        <w:t xml:space="preserve">character </w:t>
      </w:r>
      <w:r>
        <w:t>'o'.</w:t>
      </w:r>
    </w:p>
    <w:p w14:paraId="2B7C2362" w14:textId="1DB0F9F7" w:rsidR="00094300" w:rsidRDefault="002709CE" w:rsidP="001C3629">
      <w:pPr>
        <w:pStyle w:val="ListParagraph"/>
        <w:spacing w:line="360" w:lineRule="auto"/>
        <w:ind w:left="1080"/>
        <w:jc w:val="both"/>
      </w:pPr>
      <w:r w:rsidRPr="002709CE">
        <w:rPr>
          <w:b/>
          <w:bCs/>
        </w:rPr>
        <w:t>(alias subquery)</w:t>
      </w:r>
    </w:p>
    <w:p w14:paraId="342B00B5" w14:textId="77777777" w:rsidR="002709CE" w:rsidRDefault="002709CE" w:rsidP="002709CE">
      <w:pPr>
        <w:pStyle w:val="ListParagraph"/>
        <w:spacing w:line="360" w:lineRule="auto"/>
        <w:ind w:left="1080"/>
        <w:jc w:val="both"/>
      </w:pPr>
    </w:p>
    <w:p w14:paraId="0B3E7E4D" w14:textId="12AE0071" w:rsidR="002709CE" w:rsidRDefault="00094300" w:rsidP="0074454C">
      <w:pPr>
        <w:pStyle w:val="ListParagraph"/>
        <w:numPr>
          <w:ilvl w:val="0"/>
          <w:numId w:val="25"/>
        </w:numPr>
        <w:spacing w:line="360" w:lineRule="auto"/>
        <w:jc w:val="both"/>
      </w:pPr>
      <w:r>
        <w:lastRenderedPageBreak/>
        <w:t xml:space="preserve">Create a view named PurchaseView that display SupplierName, Supplier Phone (obtained by replacing 0 in front of the phone number with '+62'), Total Transactions (obtained from </w:t>
      </w:r>
      <w:r w:rsidR="003C7CF3">
        <w:t xml:space="preserve">total </w:t>
      </w:r>
      <w:r w:rsidR="00D8260E">
        <w:t xml:space="preserve">number of different flokemon </w:t>
      </w:r>
      <w:r w:rsidR="00CA5D62">
        <w:t>bought</w:t>
      </w:r>
      <w:r w:rsidR="00D8260E">
        <w:t xml:space="preserve"> in one transaction</w:t>
      </w:r>
      <w:r>
        <w:t xml:space="preserve">), Total Flokemon Bought (obtained from </w:t>
      </w:r>
      <w:r w:rsidR="003C7CF3">
        <w:t xml:space="preserve">total of transaction quantity in </w:t>
      </w:r>
      <w:r>
        <w:t>Purchase transaction), and for each Supplier that has made between 1 and 5 transactions and Supplier name length less than 15.</w:t>
      </w:r>
    </w:p>
    <w:p w14:paraId="797E0D74" w14:textId="77777777" w:rsidR="0074454C" w:rsidRDefault="0074454C" w:rsidP="0036758D">
      <w:pPr>
        <w:pStyle w:val="ListParagraph"/>
        <w:spacing w:line="360" w:lineRule="auto"/>
        <w:ind w:left="1080"/>
        <w:jc w:val="both"/>
      </w:pPr>
    </w:p>
    <w:p w14:paraId="33E15929" w14:textId="56B3D8EA" w:rsidR="00094300" w:rsidRDefault="00094300" w:rsidP="00094300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Create a view named StaffSalesView that display StaffName, Total Transactions (obtained from </w:t>
      </w:r>
      <w:r w:rsidR="00A24CCD">
        <w:t>total</w:t>
      </w:r>
      <w:r w:rsidR="00C3287B">
        <w:t xml:space="preserve"> number</w:t>
      </w:r>
      <w:r w:rsidR="00A24CCD">
        <w:t xml:space="preserve"> of </w:t>
      </w:r>
      <w:r w:rsidR="00C3287B">
        <w:t>different flokemon sold</w:t>
      </w:r>
      <w:r w:rsidR="00E11AFC">
        <w:t xml:space="preserve"> in one transaction</w:t>
      </w:r>
      <w:r>
        <w:t xml:space="preserve">), Total Flokemon Sold (obtained from </w:t>
      </w:r>
      <w:r w:rsidR="00A24CCD">
        <w:t xml:space="preserve">total of transaction quantity in </w:t>
      </w:r>
      <w:r w:rsidR="0073780D">
        <w:t>Sales</w:t>
      </w:r>
      <w:r>
        <w:t xml:space="preserve"> transaction), and for each staff sell more than 10 Flokemon</w:t>
      </w:r>
      <w:r w:rsidR="00A24CCD">
        <w:t xml:space="preserve">, </w:t>
      </w:r>
      <w:r w:rsidR="00434F71">
        <w:t>S</w:t>
      </w:r>
      <w:r w:rsidR="00A24CCD">
        <w:t>taff</w:t>
      </w:r>
      <w:r w:rsidR="00434F71">
        <w:t>N</w:t>
      </w:r>
      <w:r w:rsidR="00A24CCD">
        <w:t>ame length less than 15.</w:t>
      </w:r>
      <w:r w:rsidR="003C7CF3">
        <w:t xml:space="preserve"> </w:t>
      </w:r>
    </w:p>
    <w:p w14:paraId="0BA10C01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3C564653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54D4AE53" w14:textId="11D4B35F" w:rsidR="00230332" w:rsidRDefault="00230332" w:rsidP="00C83B7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Entity Relationship Diagram (.</w:t>
      </w:r>
      <w:r w:rsidR="00E80BC2">
        <w:t>vpp</w:t>
      </w:r>
      <w:r>
        <w:t>, .png)</w:t>
      </w:r>
    </w:p>
    <w:p w14:paraId="7E308DA0" w14:textId="77777777" w:rsidR="00230332" w:rsidRDefault="00230332" w:rsidP="00C83B7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create the database system. (.sql)</w:t>
      </w:r>
    </w:p>
    <w:p w14:paraId="27B62D69" w14:textId="77777777" w:rsidR="00230332" w:rsidRDefault="00230332" w:rsidP="00C83B7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insert data into tables. (.sql)</w:t>
      </w:r>
    </w:p>
    <w:p w14:paraId="12F8D968" w14:textId="77777777" w:rsidR="00230332" w:rsidRDefault="00230332" w:rsidP="00C83B7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simulate the transactions processes. (.sql)</w:t>
      </w:r>
    </w:p>
    <w:p w14:paraId="6FB93076" w14:textId="77777777" w:rsidR="00230332" w:rsidRDefault="00230332" w:rsidP="00C83B7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answer the 10 cases. (.sql)</w:t>
      </w:r>
    </w:p>
    <w:p w14:paraId="2E851C39" w14:textId="77777777" w:rsidR="0046089D" w:rsidRDefault="0046089D" w:rsidP="0046089D">
      <w:pPr>
        <w:spacing w:line="360" w:lineRule="auto"/>
        <w:jc w:val="both"/>
      </w:pPr>
    </w:p>
    <w:p w14:paraId="283CCD0D" w14:textId="58A7F377" w:rsidR="00E80BC2" w:rsidRDefault="00E80BC2" w:rsidP="00E80BC2">
      <w:pPr>
        <w:spacing w:after="200" w:line="276" w:lineRule="auto"/>
        <w:rPr>
          <w:rStyle w:val="longtext"/>
          <w:b/>
          <w:shd w:val="clear" w:color="auto" w:fill="FFFFFF"/>
        </w:rPr>
      </w:pPr>
      <w:r>
        <w:rPr>
          <w:rStyle w:val="longtext"/>
          <w:b/>
          <w:shd w:val="clear" w:color="auto" w:fill="FFFFFF"/>
        </w:rPr>
        <w:t>Here are the rules that you must follow to create your project:</w:t>
      </w:r>
    </w:p>
    <w:p w14:paraId="3F932139" w14:textId="77777777" w:rsidR="00E80BC2" w:rsidRDefault="00E80BC2" w:rsidP="00E80BC2">
      <w:pPr>
        <w:numPr>
          <w:ilvl w:val="0"/>
          <w:numId w:val="28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0A6E55B6" w14:textId="77777777" w:rsidR="00E80BC2" w:rsidRDefault="00E80BC2" w:rsidP="00E80BC2">
      <w:pPr>
        <w:numPr>
          <w:ilvl w:val="0"/>
          <w:numId w:val="2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practicum.</w:t>
      </w:r>
    </w:p>
    <w:p w14:paraId="45DADDF7" w14:textId="77777777" w:rsidR="00E80BC2" w:rsidRDefault="00E80BC2" w:rsidP="00E80BC2">
      <w:pPr>
        <w:numPr>
          <w:ilvl w:val="0"/>
          <w:numId w:val="2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78822511" w14:textId="77777777" w:rsidR="00E80BC2" w:rsidRDefault="00E80BC2" w:rsidP="00E80BC2">
      <w:pPr>
        <w:numPr>
          <w:ilvl w:val="0"/>
          <w:numId w:val="2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33D5034C" w14:textId="77777777" w:rsidR="00E80BC2" w:rsidRDefault="00E80BC2" w:rsidP="00E80BC2">
      <w:pPr>
        <w:numPr>
          <w:ilvl w:val="1"/>
          <w:numId w:val="28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0DEC59D9" w14:textId="77777777" w:rsidR="00E80BC2" w:rsidRDefault="00E80BC2" w:rsidP="00E80BC2">
      <w:pPr>
        <w:numPr>
          <w:ilvl w:val="1"/>
          <w:numId w:val="28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3F3F8823" w14:textId="77777777" w:rsidR="00E80BC2" w:rsidRDefault="00E80BC2" w:rsidP="00E80BC2">
      <w:pPr>
        <w:numPr>
          <w:ilvl w:val="1"/>
          <w:numId w:val="28"/>
        </w:numPr>
        <w:spacing w:line="360" w:lineRule="auto"/>
        <w:jc w:val="both"/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70A7C0F6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3A28" w14:textId="77777777" w:rsidR="00D474A2" w:rsidRDefault="00D474A2" w:rsidP="00273E4A">
      <w:r>
        <w:separator/>
      </w:r>
    </w:p>
  </w:endnote>
  <w:endnote w:type="continuationSeparator" w:id="0">
    <w:p w14:paraId="18F04014" w14:textId="77777777" w:rsidR="00D474A2" w:rsidRDefault="00D474A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29A8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029CB36" wp14:editId="0E65D79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F70EAD3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79ED5D7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D7A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40BC6BD" wp14:editId="02D4448A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4840F0F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942BA26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EBF57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CD8D" w14:textId="77777777" w:rsidR="00D474A2" w:rsidRDefault="00D474A2" w:rsidP="00273E4A">
      <w:r>
        <w:separator/>
      </w:r>
    </w:p>
  </w:footnote>
  <w:footnote w:type="continuationSeparator" w:id="0">
    <w:p w14:paraId="625B87F8" w14:textId="77777777" w:rsidR="00D474A2" w:rsidRDefault="00D474A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E00983" w14:textId="77777777" w:rsidTr="005D0782">
      <w:tc>
        <w:tcPr>
          <w:tcW w:w="5220" w:type="dxa"/>
        </w:tcPr>
        <w:p w14:paraId="1AF0776C" w14:textId="163C1A5C" w:rsidR="005D0782" w:rsidRPr="00261D90" w:rsidRDefault="00E630A4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16222B33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8D9B318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2B864A7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AC3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C0782"/>
    <w:multiLevelType w:val="hybridMultilevel"/>
    <w:tmpl w:val="9250A8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184C07"/>
    <w:multiLevelType w:val="hybridMultilevel"/>
    <w:tmpl w:val="CCA43EA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512EFE"/>
    <w:multiLevelType w:val="hybridMultilevel"/>
    <w:tmpl w:val="ECB80C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562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854BF"/>
    <w:multiLevelType w:val="hybridMultilevel"/>
    <w:tmpl w:val="EE6670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70428"/>
    <w:multiLevelType w:val="hybridMultilevel"/>
    <w:tmpl w:val="5454780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2E8215E"/>
    <w:multiLevelType w:val="hybridMultilevel"/>
    <w:tmpl w:val="A6CEBF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B3EFE"/>
    <w:multiLevelType w:val="hybridMultilevel"/>
    <w:tmpl w:val="75E201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26A64"/>
    <w:multiLevelType w:val="hybridMultilevel"/>
    <w:tmpl w:val="FB662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0"/>
  </w:num>
  <w:num w:numId="5">
    <w:abstractNumId w:val="21"/>
  </w:num>
  <w:num w:numId="6">
    <w:abstractNumId w:val="15"/>
  </w:num>
  <w:num w:numId="7">
    <w:abstractNumId w:val="22"/>
  </w:num>
  <w:num w:numId="8">
    <w:abstractNumId w:val="1"/>
  </w:num>
  <w:num w:numId="9">
    <w:abstractNumId w:val="6"/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20"/>
  </w:num>
  <w:num w:numId="15">
    <w:abstractNumId w:val="23"/>
  </w:num>
  <w:num w:numId="16">
    <w:abstractNumId w:val="12"/>
  </w:num>
  <w:num w:numId="17">
    <w:abstractNumId w:val="11"/>
  </w:num>
  <w:num w:numId="18">
    <w:abstractNumId w:val="17"/>
  </w:num>
  <w:num w:numId="19">
    <w:abstractNumId w:val="14"/>
  </w:num>
  <w:num w:numId="20">
    <w:abstractNumId w:val="4"/>
  </w:num>
  <w:num w:numId="21">
    <w:abstractNumId w:val="19"/>
  </w:num>
  <w:num w:numId="22">
    <w:abstractNumId w:val="13"/>
  </w:num>
  <w:num w:numId="23">
    <w:abstractNumId w:val="7"/>
  </w:num>
  <w:num w:numId="24">
    <w:abstractNumId w:val="18"/>
  </w:num>
  <w:num w:numId="25">
    <w:abstractNumId w:val="5"/>
  </w:num>
  <w:num w:numId="26">
    <w:abstractNumId w:val="25"/>
  </w:num>
  <w:num w:numId="27">
    <w:abstractNumId w:val="8"/>
  </w:num>
  <w:num w:numId="2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4B89"/>
    <w:rsid w:val="00025F4B"/>
    <w:rsid w:val="0003020E"/>
    <w:rsid w:val="00031044"/>
    <w:rsid w:val="00032B37"/>
    <w:rsid w:val="00051154"/>
    <w:rsid w:val="00072DE7"/>
    <w:rsid w:val="000732DF"/>
    <w:rsid w:val="0008470B"/>
    <w:rsid w:val="00086E9B"/>
    <w:rsid w:val="00094300"/>
    <w:rsid w:val="000A0C90"/>
    <w:rsid w:val="000A23D8"/>
    <w:rsid w:val="000A3F41"/>
    <w:rsid w:val="000B69D0"/>
    <w:rsid w:val="000C3015"/>
    <w:rsid w:val="000C545D"/>
    <w:rsid w:val="000D3391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7400"/>
    <w:rsid w:val="00145C2E"/>
    <w:rsid w:val="00150E94"/>
    <w:rsid w:val="00151847"/>
    <w:rsid w:val="0015698F"/>
    <w:rsid w:val="0016581C"/>
    <w:rsid w:val="00171CA2"/>
    <w:rsid w:val="001740F9"/>
    <w:rsid w:val="00183F26"/>
    <w:rsid w:val="001955A6"/>
    <w:rsid w:val="001A0FF1"/>
    <w:rsid w:val="001A300E"/>
    <w:rsid w:val="001B07D5"/>
    <w:rsid w:val="001B3A2E"/>
    <w:rsid w:val="001C3629"/>
    <w:rsid w:val="001D4810"/>
    <w:rsid w:val="001E4042"/>
    <w:rsid w:val="001E637E"/>
    <w:rsid w:val="001E7ABE"/>
    <w:rsid w:val="001E7ACB"/>
    <w:rsid w:val="001F0689"/>
    <w:rsid w:val="001F64B6"/>
    <w:rsid w:val="0020328D"/>
    <w:rsid w:val="00215FA8"/>
    <w:rsid w:val="00224780"/>
    <w:rsid w:val="00230332"/>
    <w:rsid w:val="00232928"/>
    <w:rsid w:val="00235C36"/>
    <w:rsid w:val="002376FA"/>
    <w:rsid w:val="00252D6D"/>
    <w:rsid w:val="00255DF8"/>
    <w:rsid w:val="00261D90"/>
    <w:rsid w:val="002709CE"/>
    <w:rsid w:val="00273E4A"/>
    <w:rsid w:val="00281799"/>
    <w:rsid w:val="002841B3"/>
    <w:rsid w:val="002912DB"/>
    <w:rsid w:val="002956DC"/>
    <w:rsid w:val="00296DA6"/>
    <w:rsid w:val="002A07C0"/>
    <w:rsid w:val="002A138B"/>
    <w:rsid w:val="002A66E0"/>
    <w:rsid w:val="002A6C05"/>
    <w:rsid w:val="002B00F2"/>
    <w:rsid w:val="002B7CDD"/>
    <w:rsid w:val="002C3AC5"/>
    <w:rsid w:val="002C7FC0"/>
    <w:rsid w:val="002D1472"/>
    <w:rsid w:val="002D7AE1"/>
    <w:rsid w:val="002D7F31"/>
    <w:rsid w:val="002E3324"/>
    <w:rsid w:val="003002A2"/>
    <w:rsid w:val="00305136"/>
    <w:rsid w:val="003054E4"/>
    <w:rsid w:val="00310C45"/>
    <w:rsid w:val="003122A8"/>
    <w:rsid w:val="00320C87"/>
    <w:rsid w:val="00321362"/>
    <w:rsid w:val="00323347"/>
    <w:rsid w:val="00336999"/>
    <w:rsid w:val="003432E6"/>
    <w:rsid w:val="003439D3"/>
    <w:rsid w:val="00362DC5"/>
    <w:rsid w:val="0036420F"/>
    <w:rsid w:val="0036669F"/>
    <w:rsid w:val="00366844"/>
    <w:rsid w:val="0036758D"/>
    <w:rsid w:val="0037553B"/>
    <w:rsid w:val="0038085F"/>
    <w:rsid w:val="0038376D"/>
    <w:rsid w:val="00384C7B"/>
    <w:rsid w:val="00387D06"/>
    <w:rsid w:val="003A0C92"/>
    <w:rsid w:val="003A1788"/>
    <w:rsid w:val="003B1D05"/>
    <w:rsid w:val="003B27CC"/>
    <w:rsid w:val="003B5F77"/>
    <w:rsid w:val="003C0A29"/>
    <w:rsid w:val="003C1CE6"/>
    <w:rsid w:val="003C7CF3"/>
    <w:rsid w:val="003D4DB1"/>
    <w:rsid w:val="003D516E"/>
    <w:rsid w:val="003D7084"/>
    <w:rsid w:val="003F2CF9"/>
    <w:rsid w:val="003F71D2"/>
    <w:rsid w:val="004074A1"/>
    <w:rsid w:val="00416C03"/>
    <w:rsid w:val="00420AFF"/>
    <w:rsid w:val="00422134"/>
    <w:rsid w:val="00434F71"/>
    <w:rsid w:val="00434FFC"/>
    <w:rsid w:val="00441EBF"/>
    <w:rsid w:val="00446550"/>
    <w:rsid w:val="00446D31"/>
    <w:rsid w:val="0045325D"/>
    <w:rsid w:val="004564E4"/>
    <w:rsid w:val="0046089D"/>
    <w:rsid w:val="004633AF"/>
    <w:rsid w:val="004636FA"/>
    <w:rsid w:val="0046440B"/>
    <w:rsid w:val="00470964"/>
    <w:rsid w:val="004716A8"/>
    <w:rsid w:val="0048096A"/>
    <w:rsid w:val="00494E4C"/>
    <w:rsid w:val="004A5CB9"/>
    <w:rsid w:val="004A6F1F"/>
    <w:rsid w:val="004B15C2"/>
    <w:rsid w:val="004B47B5"/>
    <w:rsid w:val="004B6AFE"/>
    <w:rsid w:val="004C0F0C"/>
    <w:rsid w:val="004D176C"/>
    <w:rsid w:val="004E7352"/>
    <w:rsid w:val="004F74BE"/>
    <w:rsid w:val="005148AB"/>
    <w:rsid w:val="00520E03"/>
    <w:rsid w:val="00525A45"/>
    <w:rsid w:val="005314B7"/>
    <w:rsid w:val="00535DA7"/>
    <w:rsid w:val="00537C5D"/>
    <w:rsid w:val="005447D7"/>
    <w:rsid w:val="0055410B"/>
    <w:rsid w:val="005568B0"/>
    <w:rsid w:val="00556E41"/>
    <w:rsid w:val="0057093D"/>
    <w:rsid w:val="00571B72"/>
    <w:rsid w:val="00582417"/>
    <w:rsid w:val="00582E4C"/>
    <w:rsid w:val="00586BA8"/>
    <w:rsid w:val="00587EA9"/>
    <w:rsid w:val="005A072D"/>
    <w:rsid w:val="005A2371"/>
    <w:rsid w:val="005A32DD"/>
    <w:rsid w:val="005A56D7"/>
    <w:rsid w:val="005B07D4"/>
    <w:rsid w:val="005B3392"/>
    <w:rsid w:val="005B66A9"/>
    <w:rsid w:val="005C0EE6"/>
    <w:rsid w:val="005C156C"/>
    <w:rsid w:val="005C19B6"/>
    <w:rsid w:val="005D0782"/>
    <w:rsid w:val="005D3E80"/>
    <w:rsid w:val="005E565B"/>
    <w:rsid w:val="005F47E6"/>
    <w:rsid w:val="005F794B"/>
    <w:rsid w:val="0060201C"/>
    <w:rsid w:val="0060486C"/>
    <w:rsid w:val="00613148"/>
    <w:rsid w:val="0062472E"/>
    <w:rsid w:val="00631434"/>
    <w:rsid w:val="00635EE5"/>
    <w:rsid w:val="00643F75"/>
    <w:rsid w:val="0064765F"/>
    <w:rsid w:val="006512DD"/>
    <w:rsid w:val="00664137"/>
    <w:rsid w:val="0067443D"/>
    <w:rsid w:val="00693EC9"/>
    <w:rsid w:val="006A6A64"/>
    <w:rsid w:val="006B59F6"/>
    <w:rsid w:val="006D36BC"/>
    <w:rsid w:val="006E79A7"/>
    <w:rsid w:val="006F4D80"/>
    <w:rsid w:val="00701ECA"/>
    <w:rsid w:val="00720962"/>
    <w:rsid w:val="0072245D"/>
    <w:rsid w:val="00725D4B"/>
    <w:rsid w:val="00737595"/>
    <w:rsid w:val="0073780D"/>
    <w:rsid w:val="0074454C"/>
    <w:rsid w:val="00762B1A"/>
    <w:rsid w:val="007758C8"/>
    <w:rsid w:val="007840A6"/>
    <w:rsid w:val="00787247"/>
    <w:rsid w:val="007B1191"/>
    <w:rsid w:val="007B5A6A"/>
    <w:rsid w:val="007B66D1"/>
    <w:rsid w:val="007B74E1"/>
    <w:rsid w:val="007C058C"/>
    <w:rsid w:val="007C1C37"/>
    <w:rsid w:val="007C33F2"/>
    <w:rsid w:val="007E0EE7"/>
    <w:rsid w:val="007E7C99"/>
    <w:rsid w:val="007F1F0E"/>
    <w:rsid w:val="00810737"/>
    <w:rsid w:val="00811C48"/>
    <w:rsid w:val="008255CB"/>
    <w:rsid w:val="00831196"/>
    <w:rsid w:val="0083459F"/>
    <w:rsid w:val="0083780E"/>
    <w:rsid w:val="00853B53"/>
    <w:rsid w:val="008674E6"/>
    <w:rsid w:val="00876001"/>
    <w:rsid w:val="00876A58"/>
    <w:rsid w:val="008939EF"/>
    <w:rsid w:val="00894072"/>
    <w:rsid w:val="00895B8D"/>
    <w:rsid w:val="008A5889"/>
    <w:rsid w:val="008B212E"/>
    <w:rsid w:val="008B7541"/>
    <w:rsid w:val="008C1A4A"/>
    <w:rsid w:val="008D1B94"/>
    <w:rsid w:val="008D31A8"/>
    <w:rsid w:val="008D411F"/>
    <w:rsid w:val="009010C1"/>
    <w:rsid w:val="009022AF"/>
    <w:rsid w:val="0090372F"/>
    <w:rsid w:val="00911F11"/>
    <w:rsid w:val="00916CDD"/>
    <w:rsid w:val="00932B6E"/>
    <w:rsid w:val="0093677F"/>
    <w:rsid w:val="00937B93"/>
    <w:rsid w:val="00944ADA"/>
    <w:rsid w:val="00952F72"/>
    <w:rsid w:val="009568C5"/>
    <w:rsid w:val="00961A2D"/>
    <w:rsid w:val="0097243E"/>
    <w:rsid w:val="00973849"/>
    <w:rsid w:val="00982237"/>
    <w:rsid w:val="009832E4"/>
    <w:rsid w:val="009A2464"/>
    <w:rsid w:val="009A3737"/>
    <w:rsid w:val="009A694A"/>
    <w:rsid w:val="009C7801"/>
    <w:rsid w:val="009E29D9"/>
    <w:rsid w:val="009E2C62"/>
    <w:rsid w:val="009F57AE"/>
    <w:rsid w:val="00A13052"/>
    <w:rsid w:val="00A1473C"/>
    <w:rsid w:val="00A24CCD"/>
    <w:rsid w:val="00A25BF5"/>
    <w:rsid w:val="00A32343"/>
    <w:rsid w:val="00A37A56"/>
    <w:rsid w:val="00A46082"/>
    <w:rsid w:val="00A50AF3"/>
    <w:rsid w:val="00A52AB7"/>
    <w:rsid w:val="00A53D38"/>
    <w:rsid w:val="00A543FD"/>
    <w:rsid w:val="00A552D5"/>
    <w:rsid w:val="00A7758C"/>
    <w:rsid w:val="00A77C95"/>
    <w:rsid w:val="00A933D3"/>
    <w:rsid w:val="00AA1407"/>
    <w:rsid w:val="00AA46A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7D4B"/>
    <w:rsid w:val="00AF264E"/>
    <w:rsid w:val="00AF338E"/>
    <w:rsid w:val="00B0268B"/>
    <w:rsid w:val="00B04C4C"/>
    <w:rsid w:val="00B17AD5"/>
    <w:rsid w:val="00B212C7"/>
    <w:rsid w:val="00B23059"/>
    <w:rsid w:val="00B25A20"/>
    <w:rsid w:val="00B440FB"/>
    <w:rsid w:val="00B4674F"/>
    <w:rsid w:val="00B47F03"/>
    <w:rsid w:val="00B517FB"/>
    <w:rsid w:val="00B52A80"/>
    <w:rsid w:val="00B67595"/>
    <w:rsid w:val="00B7140C"/>
    <w:rsid w:val="00B81979"/>
    <w:rsid w:val="00B948DA"/>
    <w:rsid w:val="00B9609E"/>
    <w:rsid w:val="00BA164B"/>
    <w:rsid w:val="00BC184A"/>
    <w:rsid w:val="00BC6DE8"/>
    <w:rsid w:val="00BD75E7"/>
    <w:rsid w:val="00BE0705"/>
    <w:rsid w:val="00BF2997"/>
    <w:rsid w:val="00BF7C45"/>
    <w:rsid w:val="00C1107A"/>
    <w:rsid w:val="00C24402"/>
    <w:rsid w:val="00C25F66"/>
    <w:rsid w:val="00C305DA"/>
    <w:rsid w:val="00C3287B"/>
    <w:rsid w:val="00C44051"/>
    <w:rsid w:val="00C525FC"/>
    <w:rsid w:val="00C52B8D"/>
    <w:rsid w:val="00C56C03"/>
    <w:rsid w:val="00C57A8A"/>
    <w:rsid w:val="00C57FE8"/>
    <w:rsid w:val="00C61921"/>
    <w:rsid w:val="00C6549A"/>
    <w:rsid w:val="00C67368"/>
    <w:rsid w:val="00C83B73"/>
    <w:rsid w:val="00C8483C"/>
    <w:rsid w:val="00C915BF"/>
    <w:rsid w:val="00C92766"/>
    <w:rsid w:val="00C92F3D"/>
    <w:rsid w:val="00C948E0"/>
    <w:rsid w:val="00CA1503"/>
    <w:rsid w:val="00CA5D62"/>
    <w:rsid w:val="00CB05CA"/>
    <w:rsid w:val="00CB3B33"/>
    <w:rsid w:val="00CB736B"/>
    <w:rsid w:val="00CD64BC"/>
    <w:rsid w:val="00CE21CC"/>
    <w:rsid w:val="00CF11B0"/>
    <w:rsid w:val="00CF4D74"/>
    <w:rsid w:val="00D01D5A"/>
    <w:rsid w:val="00D22C95"/>
    <w:rsid w:val="00D30822"/>
    <w:rsid w:val="00D3685C"/>
    <w:rsid w:val="00D37E0D"/>
    <w:rsid w:val="00D474A2"/>
    <w:rsid w:val="00D47C75"/>
    <w:rsid w:val="00D53DF8"/>
    <w:rsid w:val="00D60A6D"/>
    <w:rsid w:val="00D67DFC"/>
    <w:rsid w:val="00D8260E"/>
    <w:rsid w:val="00D95848"/>
    <w:rsid w:val="00D97D1D"/>
    <w:rsid w:val="00DA4A85"/>
    <w:rsid w:val="00DB0A75"/>
    <w:rsid w:val="00DC20D9"/>
    <w:rsid w:val="00DC3D61"/>
    <w:rsid w:val="00DC4B9D"/>
    <w:rsid w:val="00DC700A"/>
    <w:rsid w:val="00DE2FA6"/>
    <w:rsid w:val="00DF2179"/>
    <w:rsid w:val="00DF224B"/>
    <w:rsid w:val="00DF744A"/>
    <w:rsid w:val="00E0375C"/>
    <w:rsid w:val="00E03B61"/>
    <w:rsid w:val="00E03DA9"/>
    <w:rsid w:val="00E047D9"/>
    <w:rsid w:val="00E11AFC"/>
    <w:rsid w:val="00E23E1D"/>
    <w:rsid w:val="00E24C3B"/>
    <w:rsid w:val="00E335DA"/>
    <w:rsid w:val="00E341B0"/>
    <w:rsid w:val="00E36B77"/>
    <w:rsid w:val="00E36EA8"/>
    <w:rsid w:val="00E502A7"/>
    <w:rsid w:val="00E52CEA"/>
    <w:rsid w:val="00E630A4"/>
    <w:rsid w:val="00E642BF"/>
    <w:rsid w:val="00E660C4"/>
    <w:rsid w:val="00E76DB4"/>
    <w:rsid w:val="00E80BC2"/>
    <w:rsid w:val="00E82776"/>
    <w:rsid w:val="00E83F0C"/>
    <w:rsid w:val="00EA5E90"/>
    <w:rsid w:val="00EB4BED"/>
    <w:rsid w:val="00EB5190"/>
    <w:rsid w:val="00EC7732"/>
    <w:rsid w:val="00ED5890"/>
    <w:rsid w:val="00EF09AC"/>
    <w:rsid w:val="00EF17AC"/>
    <w:rsid w:val="00F06AE5"/>
    <w:rsid w:val="00F16752"/>
    <w:rsid w:val="00F22A92"/>
    <w:rsid w:val="00F22B25"/>
    <w:rsid w:val="00F2595B"/>
    <w:rsid w:val="00F36E33"/>
    <w:rsid w:val="00F41AA8"/>
    <w:rsid w:val="00F53807"/>
    <w:rsid w:val="00F573DF"/>
    <w:rsid w:val="00F711B3"/>
    <w:rsid w:val="00F712CE"/>
    <w:rsid w:val="00F80742"/>
    <w:rsid w:val="00F955DA"/>
    <w:rsid w:val="00FA41A2"/>
    <w:rsid w:val="00FC245F"/>
    <w:rsid w:val="00FD6238"/>
    <w:rsid w:val="00FE0176"/>
    <w:rsid w:val="00FE72D0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7143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182</TotalTime>
  <Pages>7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320</cp:revision>
  <dcterms:created xsi:type="dcterms:W3CDTF">2017-06-21T03:38:00Z</dcterms:created>
  <dcterms:modified xsi:type="dcterms:W3CDTF">2022-02-07T03:37:00Z</dcterms:modified>
</cp:coreProperties>
</file>